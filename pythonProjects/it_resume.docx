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C45942" w:rsidP="00C45942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 w:bidi="hi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285750</wp:posOffset>
                  </wp:positionV>
                  <wp:extent cx="1981200" cy="2428875"/>
                  <wp:effectExtent l="76200" t="38100" r="38100" b="104775"/>
                  <wp:wrapNone/>
                  <wp:docPr id="1" name="Picture 1" descr="C:\Users\Lucky's Machine\AppData\Local\Microsoft\Windows\INetCache\Content.Word\useth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ucky's Machine\AppData\Local\Microsoft\Windows\INetCache\Content.Word\useth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3FC537AA468747569BDFD5C2AF20D533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425C4E">
        <w:trPr>
          <w:trHeight w:val="3565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FB0828" w:rsidRDefault="00FB0828" w:rsidP="00FB0828">
            <w:pPr>
              <w:pStyle w:val="Subsection"/>
              <w:spacing w:after="0"/>
              <w:rPr>
                <w:b w:val="0"/>
              </w:rPr>
            </w:pPr>
            <w:r>
              <w:t>B.Ed. (Maths and Computer Science)</w:t>
            </w:r>
            <w:r>
              <w:rPr>
                <w:b w:val="0"/>
              </w:rPr>
              <w:t>(2020-2022)</w:t>
            </w:r>
          </w:p>
          <w:p w:rsidR="00FB0828" w:rsidRDefault="00FB0828" w:rsidP="00FB0828">
            <w:pPr>
              <w:pStyle w:val="ListBullet"/>
              <w:numPr>
                <w:ilvl w:val="0"/>
                <w:numId w:val="2"/>
              </w:numPr>
              <w:spacing w:after="0" w:line="240" w:lineRule="auto"/>
            </w:pPr>
            <w:r>
              <w:t>College : BRM College Of Education</w:t>
            </w:r>
          </w:p>
          <w:p w:rsidR="00FB0828" w:rsidRDefault="00FB0828" w:rsidP="00FB0828">
            <w:pPr>
              <w:pStyle w:val="ListBullet"/>
              <w:numPr>
                <w:ilvl w:val="0"/>
                <w:numId w:val="2"/>
              </w:numPr>
              <w:spacing w:after="0" w:line="240" w:lineRule="auto"/>
            </w:pPr>
            <w:r>
              <w:t>Score: 78.4% in 1</w:t>
            </w:r>
            <w:r w:rsidRPr="00FB0828">
              <w:rPr>
                <w:vertAlign w:val="superscript"/>
              </w:rPr>
              <w:t>st</w:t>
            </w:r>
            <w:r>
              <w:t xml:space="preserve"> Year.</w:t>
            </w:r>
          </w:p>
          <w:p w:rsidR="00FB0828" w:rsidRDefault="00C45942" w:rsidP="00C45942">
            <w:pPr>
              <w:pStyle w:val="Subsection"/>
              <w:spacing w:after="0"/>
              <w:rPr>
                <w:b w:val="0"/>
              </w:rPr>
            </w:pPr>
            <w:r>
              <w:t xml:space="preserve">Masters In computer Science </w:t>
            </w:r>
            <w:r>
              <w:rPr>
                <w:b w:val="0"/>
              </w:rPr>
              <w:t xml:space="preserve"> (2018-2020)</w:t>
            </w:r>
          </w:p>
          <w:p w:rsidR="00C45942" w:rsidRDefault="00C45942" w:rsidP="00C45942">
            <w:pPr>
              <w:pStyle w:val="ListBullet"/>
              <w:numPr>
                <w:ilvl w:val="0"/>
                <w:numId w:val="2"/>
              </w:numPr>
              <w:spacing w:after="0" w:line="240" w:lineRule="auto"/>
            </w:pPr>
            <w:r>
              <w:t>College: Guru Nanak Khalsa College Karnal</w:t>
            </w:r>
          </w:p>
          <w:p w:rsidR="00C45942" w:rsidRDefault="00C45942" w:rsidP="00C45942">
            <w:pPr>
              <w:pStyle w:val="ListBullet"/>
              <w:numPr>
                <w:ilvl w:val="0"/>
                <w:numId w:val="2"/>
              </w:numPr>
              <w:spacing w:after="0" w:line="240" w:lineRule="auto"/>
            </w:pPr>
            <w:r>
              <w:t>Score : 78.6 %(University Rank 8 in Information Technology )</w:t>
            </w:r>
          </w:p>
          <w:p w:rsidR="00C45942" w:rsidRDefault="00C45942" w:rsidP="00C45942">
            <w:pPr>
              <w:pStyle w:val="Subsection"/>
              <w:spacing w:after="0"/>
              <w:rPr>
                <w:b w:val="0"/>
              </w:rPr>
            </w:pPr>
            <w:r>
              <w:t xml:space="preserve">Bachelor Of Science (Computer Science) </w:t>
            </w:r>
            <w:r>
              <w:rPr>
                <w:b w:val="0"/>
              </w:rPr>
              <w:t xml:space="preserve"> (2015-2018)</w:t>
            </w:r>
          </w:p>
          <w:p w:rsidR="00C45942" w:rsidRDefault="00C45942" w:rsidP="00C45942">
            <w:pPr>
              <w:pStyle w:val="ListBullet"/>
              <w:numPr>
                <w:ilvl w:val="0"/>
                <w:numId w:val="2"/>
              </w:numPr>
              <w:spacing w:after="0" w:line="240" w:lineRule="auto"/>
            </w:pPr>
            <w:r>
              <w:t>College: Govt. PG College Sector 14(Karnal)</w:t>
            </w:r>
          </w:p>
          <w:p w:rsidR="00C45942" w:rsidRDefault="00C45942" w:rsidP="00C45942">
            <w:pPr>
              <w:pStyle w:val="ListBullet"/>
              <w:numPr>
                <w:ilvl w:val="0"/>
                <w:numId w:val="2"/>
              </w:numPr>
              <w:spacing w:after="0" w:line="240" w:lineRule="auto"/>
            </w:pPr>
            <w:r>
              <w:t>Score : 68.6%</w:t>
            </w:r>
          </w:p>
          <w:p w:rsidR="00C45942" w:rsidRDefault="00C45942" w:rsidP="00C45942">
            <w:pPr>
              <w:pStyle w:val="Subsection"/>
              <w:spacing w:after="0"/>
              <w:rPr>
                <w:b w:val="0"/>
              </w:rPr>
            </w:pPr>
            <w:r>
              <w:t>Class XII</w:t>
            </w:r>
            <w:r>
              <w:rPr>
                <w:b w:val="0"/>
              </w:rPr>
              <w:t xml:space="preserve"> (2015)</w:t>
            </w:r>
          </w:p>
          <w:p w:rsidR="00C45942" w:rsidRDefault="00C45942" w:rsidP="00C45942">
            <w:pPr>
              <w:pStyle w:val="ListBullet"/>
              <w:numPr>
                <w:ilvl w:val="0"/>
                <w:numId w:val="2"/>
              </w:numPr>
              <w:spacing w:after="0" w:line="240" w:lineRule="auto"/>
            </w:pPr>
            <w:r>
              <w:t>School : Kendriya Vidyalaya Harsingpura</w:t>
            </w:r>
          </w:p>
          <w:p w:rsidR="00C45942" w:rsidRDefault="00C45942" w:rsidP="00C45942">
            <w:pPr>
              <w:pStyle w:val="ListBullet"/>
              <w:numPr>
                <w:ilvl w:val="0"/>
                <w:numId w:val="2"/>
              </w:numPr>
              <w:spacing w:after="0" w:line="240" w:lineRule="auto"/>
            </w:pPr>
            <w:r>
              <w:t>Score : 76.6 %</w:t>
            </w:r>
          </w:p>
          <w:p w:rsidR="006D409C" w:rsidRDefault="006D409C" w:rsidP="00C45942">
            <w:pPr>
              <w:pStyle w:val="Date"/>
            </w:pPr>
          </w:p>
        </w:tc>
      </w:tr>
      <w:tr w:rsidR="006D409C" w:rsidTr="00FB0828">
        <w:trPr>
          <w:trHeight w:val="1272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Pr="005D47DE" w:rsidRDefault="00C45942" w:rsidP="005D47DE">
            <w:pPr>
              <w:pStyle w:val="Title"/>
            </w:pPr>
            <w:r>
              <w:t>Kundan pawar</w:t>
            </w:r>
          </w:p>
          <w:p w:rsidR="006D409C" w:rsidRPr="005D47DE" w:rsidRDefault="006D409C" w:rsidP="00C45942">
            <w:pPr>
              <w:pStyle w:val="Subtitle"/>
              <w:jc w:val="left"/>
            </w:pPr>
          </w:p>
          <w:p w:rsidR="006D409C" w:rsidRPr="005D47DE" w:rsidRDefault="00C45942" w:rsidP="005D47DE">
            <w:pPr>
              <w:pStyle w:val="Heading2"/>
            </w:pPr>
            <w:r>
              <w:t>Computer science teacher</w:t>
            </w:r>
          </w:p>
          <w:p w:rsidR="00945B52" w:rsidRPr="00945B52" w:rsidRDefault="00945B52" w:rsidP="00945B52">
            <w:pPr>
              <w:pStyle w:val="AddressText"/>
              <w:spacing w:line="240" w:lineRule="auto"/>
              <w:jc w:val="left"/>
              <w:rPr>
                <w:sz w:val="28"/>
                <w:szCs w:val="28"/>
              </w:rPr>
            </w:pPr>
            <w:r w:rsidRPr="00945B52">
              <w:rPr>
                <w:sz w:val="28"/>
                <w:szCs w:val="28"/>
              </w:rPr>
              <w:t>#No. 6  Raghu veer Vihar ,</w:t>
            </w:r>
          </w:p>
          <w:p w:rsidR="00945B52" w:rsidRDefault="00945B52" w:rsidP="00945B52">
            <w:pPr>
              <w:pStyle w:val="AddressText"/>
              <w:spacing w:line="240" w:lineRule="auto"/>
              <w:jc w:val="left"/>
              <w:rPr>
                <w:sz w:val="28"/>
                <w:szCs w:val="28"/>
              </w:rPr>
            </w:pPr>
            <w:r w:rsidRPr="00945B52">
              <w:rPr>
                <w:sz w:val="28"/>
                <w:szCs w:val="28"/>
              </w:rPr>
              <w:t>Gharaunda (Karnal)</w:t>
            </w:r>
            <w:r>
              <w:rPr>
                <w:sz w:val="28"/>
                <w:szCs w:val="28"/>
              </w:rPr>
              <w:t>.</w:t>
            </w:r>
          </w:p>
          <w:p w:rsidR="00945B52" w:rsidRDefault="00945B52" w:rsidP="00945B52">
            <w:pPr>
              <w:pStyle w:val="AddressText"/>
              <w:spacing w:line="240" w:lineRule="auto"/>
              <w:jc w:val="left"/>
              <w:rPr>
                <w:sz w:val="28"/>
                <w:szCs w:val="28"/>
              </w:rPr>
            </w:pPr>
          </w:p>
          <w:p w:rsidR="00945B52" w:rsidRDefault="00945B52" w:rsidP="00945B52">
            <w:pPr>
              <w:pStyle w:val="AddressText"/>
              <w:spacing w:line="240" w:lineRule="auto"/>
              <w:jc w:val="left"/>
              <w:rPr>
                <w:sz w:val="28"/>
                <w:szCs w:val="28"/>
              </w:rPr>
            </w:pPr>
          </w:p>
          <w:p w:rsidR="00945B52" w:rsidRDefault="00945B52" w:rsidP="00945B52">
            <w:pPr>
              <w:pStyle w:val="AddressText"/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Hardworking, With Humanity in veins, Intractable, clear in through. Eager to learn as</w:t>
            </w:r>
          </w:p>
          <w:p w:rsidR="00945B52" w:rsidRDefault="00945B52" w:rsidP="00945B52">
            <w:pPr>
              <w:pStyle w:val="AddressText"/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Only a good Learner can be a good teacher.</w:t>
            </w:r>
          </w:p>
          <w:p w:rsidR="00945B52" w:rsidRDefault="00945B52" w:rsidP="00945B52">
            <w:pPr>
              <w:pStyle w:val="AddressText"/>
              <w:spacing w:line="240" w:lineRule="auto"/>
              <w:jc w:val="left"/>
              <w:rPr>
                <w:sz w:val="28"/>
                <w:szCs w:val="28"/>
              </w:rPr>
            </w:pPr>
          </w:p>
          <w:p w:rsidR="00945B52" w:rsidRPr="00945B52" w:rsidRDefault="00945B52" w:rsidP="00945B52">
            <w:pPr>
              <w:pStyle w:val="AddressText"/>
              <w:spacing w:line="240" w:lineRule="auto"/>
              <w:jc w:val="left"/>
              <w:rPr>
                <w:sz w:val="28"/>
                <w:szCs w:val="28"/>
              </w:rPr>
            </w:pPr>
          </w:p>
          <w:p w:rsidR="006D409C" w:rsidRDefault="006D409C" w:rsidP="005D47DE"/>
          <w:p w:rsidR="00945B52" w:rsidRDefault="00945B52" w:rsidP="005D47DE"/>
          <w:p w:rsidR="00945B52" w:rsidRDefault="00945B52" w:rsidP="005D47DE"/>
          <w:p w:rsidR="00945B52" w:rsidRDefault="00945B52" w:rsidP="005D47DE"/>
          <w:p w:rsidR="00945B52" w:rsidRDefault="00945B52" w:rsidP="005D47DE"/>
          <w:sdt>
            <w:sdtPr>
              <w:id w:val="-1954003311"/>
              <w:placeholder>
                <w:docPart w:val="4BE3F1A12887439CAB7B412AC6D1AEBF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7D8C9B5CF1174B37A8FD81D1628ED358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6D409C" w:rsidRDefault="00FB0828" w:rsidP="00A75FCE">
            <w:pPr>
              <w:pStyle w:val="ContactDetails"/>
            </w:pPr>
            <w:r>
              <w:t>999-251-6678</w:t>
            </w:r>
          </w:p>
          <w:p w:rsidR="006D409C" w:rsidRDefault="006D409C" w:rsidP="00A75FCE">
            <w:pPr>
              <w:pStyle w:val="ContactDetails"/>
            </w:pPr>
          </w:p>
          <w:p w:rsidR="006D409C" w:rsidRDefault="006D409C" w:rsidP="005D47DE"/>
          <w:sdt>
            <w:sdtPr>
              <w:id w:val="-240260293"/>
              <w:placeholder>
                <w:docPart w:val="2445AA0456994B26ABD3D3BF7ECE712F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945B52" w:rsidRDefault="00945B52" w:rsidP="00A75FCE">
            <w:pPr>
              <w:pStyle w:val="ContactDetails"/>
            </w:pPr>
            <w:r>
              <w:t>Kundanp0001@gmail.com</w:t>
            </w:r>
          </w:p>
          <w:p w:rsidR="006D409C" w:rsidRDefault="006D409C" w:rsidP="00FB0828"/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:rsidR="006D409C" w:rsidRDefault="00792734" w:rsidP="00776643">
            <w:pPr>
              <w:pStyle w:val="Heading1"/>
              <w:rPr>
                <w:b/>
              </w:rPr>
            </w:pPr>
            <w:sdt>
              <w:sdtPr>
                <w:id w:val="1001553383"/>
                <w:placeholder>
                  <w:docPart w:val="6FAF722FE5F84883BBEA5FA541548572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t>WORK EXPERIENCE</w:t>
                </w:r>
              </w:sdtContent>
            </w:sdt>
            <w:r w:rsidR="00FB0828">
              <w:t xml:space="preserve"> and achievements</w:t>
            </w:r>
          </w:p>
        </w:tc>
      </w:tr>
      <w:tr w:rsidR="006D409C" w:rsidTr="00D951BB">
        <w:trPr>
          <w:trHeight w:val="4542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FB0828" w:rsidRPr="00FB0828" w:rsidRDefault="00FB0828" w:rsidP="00FB0828">
            <w:pPr>
              <w:pStyle w:val="Subsection"/>
              <w:numPr>
                <w:ilvl w:val="0"/>
                <w:numId w:val="2"/>
              </w:numPr>
              <w:spacing w:after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-3 </w:t>
            </w:r>
            <w:r w:rsidRPr="00FB0828">
              <w:rPr>
                <w:sz w:val="24"/>
                <w:szCs w:val="24"/>
              </w:rPr>
              <w:t xml:space="preserve">HTET Qualified (Computer Science With Pedagogy) </w:t>
            </w:r>
            <w:r w:rsidRPr="00FB0828">
              <w:rPr>
                <w:b w:val="0"/>
                <w:sz w:val="24"/>
                <w:szCs w:val="24"/>
              </w:rPr>
              <w:t xml:space="preserve"> </w:t>
            </w:r>
          </w:p>
          <w:p w:rsidR="00FB0828" w:rsidRPr="00FB0828" w:rsidRDefault="00FB0828" w:rsidP="00FB0828">
            <w:pPr>
              <w:pStyle w:val="Subsection"/>
              <w:numPr>
                <w:ilvl w:val="0"/>
                <w:numId w:val="2"/>
              </w:numPr>
              <w:spacing w:after="0"/>
              <w:rPr>
                <w:b w:val="0"/>
                <w:sz w:val="24"/>
                <w:szCs w:val="24"/>
              </w:rPr>
            </w:pPr>
            <w:r w:rsidRPr="00FB0828">
              <w:rPr>
                <w:sz w:val="24"/>
                <w:szCs w:val="24"/>
              </w:rPr>
              <w:t>APS Computer Science teaching eligibility test Qualified</w:t>
            </w:r>
            <w:r>
              <w:rPr>
                <w:sz w:val="24"/>
                <w:szCs w:val="24"/>
              </w:rPr>
              <w:t>.</w:t>
            </w:r>
          </w:p>
          <w:p w:rsidR="00FB0828" w:rsidRDefault="00FB0828" w:rsidP="00FB0828">
            <w:pPr>
              <w:pStyle w:val="Subsection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FB0828">
              <w:rPr>
                <w:sz w:val="24"/>
                <w:szCs w:val="24"/>
              </w:rPr>
              <w:t>Distt. Level PPT Award</w:t>
            </w:r>
            <w:r>
              <w:rPr>
                <w:sz w:val="24"/>
                <w:szCs w:val="24"/>
              </w:rPr>
              <w:t xml:space="preserve"> from KUK.</w:t>
            </w:r>
          </w:p>
          <w:p w:rsidR="00FB0828" w:rsidRPr="00FB0828" w:rsidRDefault="00FB0828" w:rsidP="00FB0828">
            <w:pPr>
              <w:pStyle w:val="Subsection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CTET Dec 2021 Qualified (Maths and Science).</w:t>
            </w:r>
          </w:p>
          <w:p w:rsidR="00FB0828" w:rsidRPr="00FB0828" w:rsidRDefault="00FB0828" w:rsidP="00FB0828">
            <w:pPr>
              <w:pStyle w:val="Subsection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FB0828">
              <w:rPr>
                <w:sz w:val="24"/>
                <w:szCs w:val="24"/>
              </w:rPr>
              <w:t xml:space="preserve"> Knowledge of C language, HTML, DBMS Lang, Python.</w:t>
            </w:r>
            <w:bookmarkStart w:id="0" w:name="_GoBack"/>
            <w:bookmarkEnd w:id="0"/>
          </w:p>
          <w:p w:rsidR="00FB0828" w:rsidRDefault="00FB0828" w:rsidP="00FB0828">
            <w:pPr>
              <w:pStyle w:val="Subsection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40+ WPM</w:t>
            </w:r>
            <w:r w:rsidRPr="00FB0828">
              <w:rPr>
                <w:sz w:val="24"/>
                <w:szCs w:val="24"/>
              </w:rPr>
              <w:t xml:space="preserve"> typing speed.</w:t>
            </w:r>
          </w:p>
          <w:p w:rsidR="00AA54E9" w:rsidRPr="00AA54E9" w:rsidRDefault="00C869AC" w:rsidP="00AA54E9">
            <w:pPr>
              <w:pStyle w:val="Subsection"/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Currently Working As Assistant Professor </w:t>
            </w:r>
            <w:r w:rsidR="007D42F3">
              <w:rPr>
                <w:sz w:val="24"/>
                <w:szCs w:val="24"/>
              </w:rPr>
              <w:t xml:space="preserve">of Computer Science </w:t>
            </w:r>
            <w:r w:rsidR="00AA54E9">
              <w:rPr>
                <w:sz w:val="24"/>
                <w:szCs w:val="24"/>
              </w:rPr>
              <w:t>in DAV PG College Karnal (Sept 2021- current)</w:t>
            </w:r>
          </w:p>
        </w:tc>
      </w:tr>
      <w:tr w:rsidR="006D409C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2E2D573BE2E449CBA57C95ACC579755A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D951BB" w:rsidRPr="00D951BB" w:rsidRDefault="00D951BB" w:rsidP="00D951BB">
            <w:pPr>
              <w:pStyle w:val="Subsection"/>
              <w:numPr>
                <w:ilvl w:val="0"/>
                <w:numId w:val="3"/>
              </w:numPr>
              <w:spacing w:after="0"/>
              <w:rPr>
                <w:b w:val="0"/>
                <w:sz w:val="24"/>
                <w:szCs w:val="24"/>
              </w:rPr>
            </w:pPr>
            <w:r w:rsidRPr="00D951BB">
              <w:rPr>
                <w:sz w:val="24"/>
                <w:szCs w:val="24"/>
              </w:rPr>
              <w:t>Teaching Experience on University seminars</w:t>
            </w:r>
            <w:r w:rsidRPr="00D951BB">
              <w:rPr>
                <w:b w:val="0"/>
                <w:sz w:val="24"/>
                <w:szCs w:val="24"/>
              </w:rPr>
              <w:t xml:space="preserve"> (On Seminars and Teaching assessments) And </w:t>
            </w:r>
            <w:r w:rsidRPr="00D951BB">
              <w:rPr>
                <w:sz w:val="24"/>
                <w:szCs w:val="24"/>
              </w:rPr>
              <w:t>Vedanta’s</w:t>
            </w:r>
            <w:r w:rsidRPr="00D951BB">
              <w:rPr>
                <w:b w:val="0"/>
                <w:sz w:val="24"/>
                <w:szCs w:val="24"/>
              </w:rPr>
              <w:t xml:space="preserve"> learning app.</w:t>
            </w:r>
          </w:p>
          <w:p w:rsidR="00D951BB" w:rsidRPr="00D951BB" w:rsidRDefault="00D951BB" w:rsidP="00D951BB">
            <w:pPr>
              <w:pStyle w:val="Subsection"/>
              <w:numPr>
                <w:ilvl w:val="0"/>
                <w:numId w:val="2"/>
              </w:numPr>
              <w:spacing w:after="0"/>
              <w:rPr>
                <w:b w:val="0"/>
                <w:sz w:val="24"/>
                <w:szCs w:val="24"/>
              </w:rPr>
            </w:pPr>
            <w:r w:rsidRPr="00D951BB">
              <w:rPr>
                <w:sz w:val="24"/>
                <w:szCs w:val="24"/>
              </w:rPr>
              <w:t>Knowledge Of Microsoft Office</w:t>
            </w:r>
            <w:r w:rsidRPr="00D951BB">
              <w:rPr>
                <w:b w:val="0"/>
                <w:sz w:val="24"/>
                <w:szCs w:val="24"/>
              </w:rPr>
              <w:t xml:space="preserve"> (Word, Excel, Power-point)</w:t>
            </w:r>
          </w:p>
          <w:p w:rsidR="00D951BB" w:rsidRPr="00D951BB" w:rsidRDefault="00D951BB" w:rsidP="00D951BB">
            <w:pPr>
              <w:pStyle w:val="Subsection"/>
              <w:numPr>
                <w:ilvl w:val="0"/>
                <w:numId w:val="2"/>
              </w:numPr>
              <w:spacing w:after="0"/>
              <w:rPr>
                <w:b w:val="0"/>
                <w:sz w:val="24"/>
                <w:szCs w:val="24"/>
              </w:rPr>
            </w:pPr>
            <w:r w:rsidRPr="00D951BB">
              <w:rPr>
                <w:sz w:val="24"/>
                <w:szCs w:val="24"/>
              </w:rPr>
              <w:t>Knowledge of Hardware Assembly</w:t>
            </w:r>
            <w:r w:rsidRPr="00D951BB">
              <w:rPr>
                <w:b w:val="0"/>
                <w:sz w:val="24"/>
                <w:szCs w:val="24"/>
              </w:rPr>
              <w:t xml:space="preserve"> (Boot setups, LAN, Modems and Wi-Fi N/w )</w:t>
            </w:r>
          </w:p>
          <w:p w:rsidR="00D951BB" w:rsidRPr="00D951BB" w:rsidRDefault="00D951BB" w:rsidP="00D951BB">
            <w:pPr>
              <w:pStyle w:val="Subsection"/>
              <w:numPr>
                <w:ilvl w:val="0"/>
                <w:numId w:val="2"/>
              </w:numPr>
              <w:spacing w:after="0"/>
              <w:rPr>
                <w:b w:val="0"/>
                <w:sz w:val="24"/>
                <w:szCs w:val="24"/>
              </w:rPr>
            </w:pPr>
            <w:r w:rsidRPr="00D951BB">
              <w:rPr>
                <w:sz w:val="24"/>
                <w:szCs w:val="24"/>
              </w:rPr>
              <w:t xml:space="preserve">Office Documentation </w:t>
            </w:r>
            <w:r w:rsidRPr="00D951BB">
              <w:rPr>
                <w:b w:val="0"/>
                <w:sz w:val="24"/>
                <w:szCs w:val="24"/>
              </w:rPr>
              <w:t>(Pdf/files conversion, Edits, Compression, Scanning...)</w:t>
            </w:r>
          </w:p>
          <w:p w:rsidR="00D951BB" w:rsidRPr="00D951BB" w:rsidRDefault="00D951BB" w:rsidP="00D951BB">
            <w:pPr>
              <w:pStyle w:val="Subsection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D951BB">
              <w:rPr>
                <w:sz w:val="24"/>
                <w:szCs w:val="24"/>
              </w:rPr>
              <w:t>Udemy DBMS course, Basic Python, C++ course.</w:t>
            </w:r>
          </w:p>
          <w:p w:rsidR="006D409C" w:rsidRDefault="006D409C" w:rsidP="00776643">
            <w:pPr>
              <w:rPr>
                <w:b/>
              </w:rPr>
            </w:pPr>
          </w:p>
        </w:tc>
      </w:tr>
    </w:tbl>
    <w:p w:rsidR="00153B84" w:rsidRDefault="00153B84" w:rsidP="005D47DE"/>
    <w:sectPr w:rsidR="00153B84" w:rsidSect="00F56513">
      <w:headerReference w:type="default" r:id="rId11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734" w:rsidRDefault="00792734" w:rsidP="00C51CF5">
      <w:r>
        <w:separator/>
      </w:r>
    </w:p>
  </w:endnote>
  <w:endnote w:type="continuationSeparator" w:id="0">
    <w:p w:rsidR="00792734" w:rsidRDefault="00792734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734" w:rsidRDefault="00792734" w:rsidP="00C51CF5">
      <w:r>
        <w:separator/>
      </w:r>
    </w:p>
  </w:footnote>
  <w:footnote w:type="continuationSeparator" w:id="0">
    <w:p w:rsidR="00792734" w:rsidRDefault="00792734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F5" w:rsidRDefault="00F56513">
    <w:pPr>
      <w:pStyle w:val="Header"/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27BB6408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13665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3947FB"/>
    <w:multiLevelType w:val="hybridMultilevel"/>
    <w:tmpl w:val="642C780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AF5C68"/>
    <w:multiLevelType w:val="hybridMultilevel"/>
    <w:tmpl w:val="99B67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B5EE3"/>
    <w:multiLevelType w:val="hybridMultilevel"/>
    <w:tmpl w:val="0A98E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42"/>
    <w:rsid w:val="000521EF"/>
    <w:rsid w:val="000A545F"/>
    <w:rsid w:val="000F3BEA"/>
    <w:rsid w:val="0010314C"/>
    <w:rsid w:val="00153B84"/>
    <w:rsid w:val="00196AAB"/>
    <w:rsid w:val="001A4D1A"/>
    <w:rsid w:val="001B0B3D"/>
    <w:rsid w:val="003B0DB8"/>
    <w:rsid w:val="00425C4E"/>
    <w:rsid w:val="00431999"/>
    <w:rsid w:val="00443E2D"/>
    <w:rsid w:val="00534421"/>
    <w:rsid w:val="00572086"/>
    <w:rsid w:val="00597871"/>
    <w:rsid w:val="005D47DE"/>
    <w:rsid w:val="005F364E"/>
    <w:rsid w:val="006137A9"/>
    <w:rsid w:val="0062123A"/>
    <w:rsid w:val="00635EF0"/>
    <w:rsid w:val="00646E75"/>
    <w:rsid w:val="00663587"/>
    <w:rsid w:val="006D409C"/>
    <w:rsid w:val="00776643"/>
    <w:rsid w:val="00792734"/>
    <w:rsid w:val="00797579"/>
    <w:rsid w:val="007D0F5B"/>
    <w:rsid w:val="007D42F3"/>
    <w:rsid w:val="00882E29"/>
    <w:rsid w:val="008F290E"/>
    <w:rsid w:val="00942045"/>
    <w:rsid w:val="00945B52"/>
    <w:rsid w:val="00964B9F"/>
    <w:rsid w:val="009F215D"/>
    <w:rsid w:val="00A73BCA"/>
    <w:rsid w:val="00A75FCE"/>
    <w:rsid w:val="00AA54E9"/>
    <w:rsid w:val="00AC5509"/>
    <w:rsid w:val="00AF4EA4"/>
    <w:rsid w:val="00B0669D"/>
    <w:rsid w:val="00B90CEF"/>
    <w:rsid w:val="00B95D4D"/>
    <w:rsid w:val="00C45942"/>
    <w:rsid w:val="00C51CF5"/>
    <w:rsid w:val="00C869AC"/>
    <w:rsid w:val="00C93D20"/>
    <w:rsid w:val="00CA407F"/>
    <w:rsid w:val="00D00A30"/>
    <w:rsid w:val="00D8438A"/>
    <w:rsid w:val="00D951BB"/>
    <w:rsid w:val="00DC71AE"/>
    <w:rsid w:val="00E55D74"/>
    <w:rsid w:val="00E774C3"/>
    <w:rsid w:val="00E8541C"/>
    <w:rsid w:val="00F56513"/>
    <w:rsid w:val="00FB0828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6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ListBullet">
    <w:name w:val="List Bullet"/>
    <w:basedOn w:val="Normal"/>
    <w:uiPriority w:val="36"/>
    <w:unhideWhenUsed/>
    <w:qFormat/>
    <w:rsid w:val="00C45942"/>
    <w:pPr>
      <w:spacing w:after="120" w:line="276" w:lineRule="auto"/>
      <w:ind w:left="360" w:right="0" w:hanging="36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Subsection">
    <w:name w:val="Subsection"/>
    <w:basedOn w:val="Normal"/>
    <w:link w:val="SubsectionChar"/>
    <w:uiPriority w:val="3"/>
    <w:qFormat/>
    <w:rsid w:val="00C45942"/>
    <w:pPr>
      <w:spacing w:before="40" w:after="80"/>
      <w:ind w:right="0"/>
    </w:pPr>
    <w:rPr>
      <w:rFonts w:asciiTheme="majorHAnsi" w:eastAsiaTheme="minorHAnsi" w:hAnsiTheme="majorHAnsi" w:cs="Times New Roman"/>
      <w:b/>
      <w:color w:val="99CB38" w:themeColor="accent1"/>
      <w:sz w:val="18"/>
      <w:szCs w:val="20"/>
    </w:rPr>
  </w:style>
  <w:style w:type="character" w:customStyle="1" w:styleId="SubsectionChar">
    <w:name w:val="Subsection Char"/>
    <w:basedOn w:val="DefaultParagraphFont"/>
    <w:link w:val="Subsection"/>
    <w:uiPriority w:val="3"/>
    <w:rsid w:val="00C45942"/>
    <w:rPr>
      <w:rFonts w:asciiTheme="majorHAnsi" w:eastAsiaTheme="minorHAnsi" w:hAnsiTheme="majorHAnsi" w:cs="Times New Roman"/>
      <w:b/>
      <w:color w:val="99CB38" w:themeColor="accent1"/>
      <w:sz w:val="18"/>
      <w:szCs w:val="20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FB0828"/>
    <w:pPr>
      <w:spacing w:after="120"/>
      <w:ind w:right="0"/>
      <w:contextualSpacing/>
    </w:pPr>
    <w:rPr>
      <w:rFonts w:asciiTheme="majorHAnsi" w:eastAsiaTheme="minorHAnsi" w:hAnsiTheme="majorHAnsi" w:cs="Times New Roman"/>
      <w:b/>
      <w:color w:val="63A537" w:themeColor="accent2"/>
      <w:sz w:val="24"/>
      <w:szCs w:val="20"/>
    </w:rPr>
  </w:style>
  <w:style w:type="character" w:customStyle="1" w:styleId="SectionChar">
    <w:name w:val="Section Char"/>
    <w:basedOn w:val="DefaultParagraphFont"/>
    <w:link w:val="Section"/>
    <w:uiPriority w:val="1"/>
    <w:rsid w:val="00FB0828"/>
    <w:rPr>
      <w:rFonts w:asciiTheme="majorHAnsi" w:eastAsiaTheme="minorHAnsi" w:hAnsiTheme="majorHAnsi" w:cs="Times New Roman"/>
      <w:b/>
      <w:color w:val="63A537" w:themeColor="accent2"/>
      <w:szCs w:val="20"/>
    </w:rPr>
  </w:style>
  <w:style w:type="paragraph" w:customStyle="1" w:styleId="AddressText">
    <w:name w:val="Address Text"/>
    <w:basedOn w:val="NoSpacing"/>
    <w:uiPriority w:val="2"/>
    <w:qFormat/>
    <w:rsid w:val="00945B52"/>
    <w:pPr>
      <w:spacing w:before="200" w:line="276" w:lineRule="auto"/>
      <w:ind w:right="0"/>
      <w:contextualSpacing/>
      <w:jc w:val="right"/>
    </w:pPr>
    <w:rPr>
      <w:rFonts w:asciiTheme="majorHAnsi" w:eastAsiaTheme="minorHAnsi" w:hAnsiTheme="majorHAnsi" w:cs="Times New Roman"/>
      <w:color w:val="63A537" w:themeColor="accent2"/>
      <w:sz w:val="18"/>
      <w:szCs w:val="20"/>
      <w:lang w:bidi="he-IL"/>
    </w:rPr>
  </w:style>
  <w:style w:type="paragraph" w:styleId="NoSpacing">
    <w:name w:val="No Spacing"/>
    <w:uiPriority w:val="1"/>
    <w:qFormat/>
    <w:rsid w:val="00945B52"/>
    <w:pPr>
      <w:ind w:right="36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ky's%20Machine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C537AA468747569BDFD5C2AF20D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678E5-DED4-41AA-97E5-CB3C1295A2BE}"/>
      </w:docPartPr>
      <w:docPartBody>
        <w:p w:rsidR="00503EE1" w:rsidRDefault="00AD26C0">
          <w:pPr>
            <w:pStyle w:val="3FC537AA468747569BDFD5C2AF20D533"/>
          </w:pPr>
          <w:r w:rsidRPr="00036450">
            <w:t>EDUCATION</w:t>
          </w:r>
        </w:p>
      </w:docPartBody>
    </w:docPart>
    <w:docPart>
      <w:docPartPr>
        <w:name w:val="4BE3F1A12887439CAB7B412AC6D1A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C7B0E-6235-40CD-87DA-B72DD4EB6933}"/>
      </w:docPartPr>
      <w:docPartBody>
        <w:p w:rsidR="00503EE1" w:rsidRDefault="00AD26C0">
          <w:pPr>
            <w:pStyle w:val="4BE3F1A12887439CAB7B412AC6D1AEBF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7D8C9B5CF1174B37A8FD81D1628ED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0D614-FE96-46BD-A840-5D87CDA5FE1E}"/>
      </w:docPartPr>
      <w:docPartBody>
        <w:p w:rsidR="00503EE1" w:rsidRDefault="00AD26C0">
          <w:pPr>
            <w:pStyle w:val="7D8C9B5CF1174B37A8FD81D1628ED358"/>
          </w:pPr>
          <w:r w:rsidRPr="004D3011">
            <w:t>PHONE:</w:t>
          </w:r>
        </w:p>
      </w:docPartBody>
    </w:docPart>
    <w:docPart>
      <w:docPartPr>
        <w:name w:val="2445AA0456994B26ABD3D3BF7ECE7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37C38-D90F-4A47-8BD4-0A7D9E6570FD}"/>
      </w:docPartPr>
      <w:docPartBody>
        <w:p w:rsidR="00503EE1" w:rsidRDefault="00AD26C0">
          <w:pPr>
            <w:pStyle w:val="2445AA0456994B26ABD3D3BF7ECE712F"/>
          </w:pPr>
          <w:r w:rsidRPr="004D3011">
            <w:t>EMAIL:</w:t>
          </w:r>
        </w:p>
      </w:docPartBody>
    </w:docPart>
    <w:docPart>
      <w:docPartPr>
        <w:name w:val="6FAF722FE5F84883BBEA5FA541548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54CCA-14E4-4F34-9610-F10A37D22FB8}"/>
      </w:docPartPr>
      <w:docPartBody>
        <w:p w:rsidR="00503EE1" w:rsidRDefault="00AD26C0">
          <w:pPr>
            <w:pStyle w:val="6FAF722FE5F84883BBEA5FA541548572"/>
          </w:pPr>
          <w:r w:rsidRPr="00036450">
            <w:t>WORK EXPERIENCE</w:t>
          </w:r>
        </w:p>
      </w:docPartBody>
    </w:docPart>
    <w:docPart>
      <w:docPartPr>
        <w:name w:val="2E2D573BE2E449CBA57C95ACC5797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EE870-46F0-429C-9AC6-ABE7FE1F2DD1}"/>
      </w:docPartPr>
      <w:docPartBody>
        <w:p w:rsidR="00503EE1" w:rsidRDefault="00AD26C0">
          <w:pPr>
            <w:pStyle w:val="2E2D573BE2E449CBA57C95ACC579755A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C0"/>
    <w:rsid w:val="00184CAB"/>
    <w:rsid w:val="00503EE1"/>
    <w:rsid w:val="008E6836"/>
    <w:rsid w:val="00AD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C537AA468747569BDFD5C2AF20D533">
    <w:name w:val="3FC537AA468747569BDFD5C2AF20D533"/>
    <w:rPr>
      <w:rFonts w:cs="Mangal"/>
    </w:rPr>
  </w:style>
  <w:style w:type="paragraph" w:customStyle="1" w:styleId="DCA3854650004CDBA991D9E30457C5C3">
    <w:name w:val="DCA3854650004CDBA991D9E30457C5C3"/>
    <w:rPr>
      <w:rFonts w:cs="Mangal"/>
    </w:rPr>
  </w:style>
  <w:style w:type="paragraph" w:customStyle="1" w:styleId="E3D6BC25D96D4A219A0D606EBF238D3A">
    <w:name w:val="E3D6BC25D96D4A219A0D606EBF238D3A"/>
    <w:rPr>
      <w:rFonts w:cs="Mangal"/>
    </w:rPr>
  </w:style>
  <w:style w:type="paragraph" w:customStyle="1" w:styleId="3C8146BB5D254360A4C82271942F2E8B">
    <w:name w:val="3C8146BB5D254360A4C82271942F2E8B"/>
    <w:rPr>
      <w:rFonts w:cs="Mangal"/>
    </w:rPr>
  </w:style>
  <w:style w:type="paragraph" w:customStyle="1" w:styleId="77DE989F176F48579CFF7DA08351BE7A">
    <w:name w:val="77DE989F176F48579CFF7DA08351BE7A"/>
    <w:rPr>
      <w:rFonts w:cs="Mangal"/>
    </w:rPr>
  </w:style>
  <w:style w:type="paragraph" w:customStyle="1" w:styleId="876B95E2E0D74DF7BE9187119E0EF025">
    <w:name w:val="876B95E2E0D74DF7BE9187119E0EF025"/>
    <w:rPr>
      <w:rFonts w:cs="Mangal"/>
    </w:rPr>
  </w:style>
  <w:style w:type="paragraph" w:customStyle="1" w:styleId="D1D2275D14A84F3F9FC9F29C9E53FB3B">
    <w:name w:val="D1D2275D14A84F3F9FC9F29C9E53FB3B"/>
    <w:rPr>
      <w:rFonts w:cs="Mangal"/>
    </w:rPr>
  </w:style>
  <w:style w:type="paragraph" w:customStyle="1" w:styleId="2F1E50F6976A41CE801C81882BCF68E1">
    <w:name w:val="2F1E50F6976A41CE801C81882BCF68E1"/>
    <w:rPr>
      <w:rFonts w:cs="Mangal"/>
    </w:rPr>
  </w:style>
  <w:style w:type="paragraph" w:customStyle="1" w:styleId="9ACC027BC5314716980F7EFF329D4BC7">
    <w:name w:val="9ACC027BC5314716980F7EFF329D4BC7"/>
    <w:rPr>
      <w:rFonts w:cs="Mangal"/>
    </w:rPr>
  </w:style>
  <w:style w:type="paragraph" w:customStyle="1" w:styleId="EEAEE5EB65E347C89A1901E898D8870A">
    <w:name w:val="EEAEE5EB65E347C89A1901E898D8870A"/>
    <w:rPr>
      <w:rFonts w:cs="Mangal"/>
    </w:rPr>
  </w:style>
  <w:style w:type="paragraph" w:customStyle="1" w:styleId="13ADDB4F7EBB453D8ACEF5002A40E262">
    <w:name w:val="13ADDB4F7EBB453D8ACEF5002A40E262"/>
    <w:rPr>
      <w:rFonts w:cs="Mangal"/>
    </w:rPr>
  </w:style>
  <w:style w:type="paragraph" w:customStyle="1" w:styleId="4CA06BD2D86B42F581F6EA53BC1109CF">
    <w:name w:val="4CA06BD2D86B42F581F6EA53BC1109CF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 w:bidi="ar-SA"/>
    </w:rPr>
  </w:style>
  <w:style w:type="paragraph" w:customStyle="1" w:styleId="4BE3F1A12887439CAB7B412AC6D1AEBF">
    <w:name w:val="4BE3F1A12887439CAB7B412AC6D1AEBF"/>
    <w:rPr>
      <w:rFonts w:cs="Mangal"/>
    </w:rPr>
  </w:style>
  <w:style w:type="paragraph" w:customStyle="1" w:styleId="7D8C9B5CF1174B37A8FD81D1628ED358">
    <w:name w:val="7D8C9B5CF1174B37A8FD81D1628ED358"/>
    <w:rPr>
      <w:rFonts w:cs="Mangal"/>
    </w:rPr>
  </w:style>
  <w:style w:type="paragraph" w:customStyle="1" w:styleId="D015248A83A24725B0DE583AAA69436F">
    <w:name w:val="D015248A83A24725B0DE583AAA69436F"/>
    <w:rPr>
      <w:rFonts w:cs="Mangal"/>
    </w:rPr>
  </w:style>
  <w:style w:type="paragraph" w:customStyle="1" w:styleId="88ABC68922C949D7A7ECDA28D88D7617">
    <w:name w:val="88ABC68922C949D7A7ECDA28D88D7617"/>
    <w:rPr>
      <w:rFonts w:cs="Mangal"/>
    </w:rPr>
  </w:style>
  <w:style w:type="paragraph" w:customStyle="1" w:styleId="EEA9C594432040C8AB0013E2EF022AC1">
    <w:name w:val="EEA9C594432040C8AB0013E2EF022AC1"/>
    <w:rPr>
      <w:rFonts w:cs="Mangal"/>
    </w:rPr>
  </w:style>
  <w:style w:type="paragraph" w:customStyle="1" w:styleId="2445AA0456994B26ABD3D3BF7ECE712F">
    <w:name w:val="2445AA0456994B26ABD3D3BF7ECE712F"/>
    <w:rPr>
      <w:rFonts w:cs="Mangal"/>
    </w:rPr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3B60C697091F435AB9BAF5B20EC50F98">
    <w:name w:val="3B60C697091F435AB9BAF5B20EC50F98"/>
    <w:rPr>
      <w:rFonts w:cs="Mangal"/>
    </w:rPr>
  </w:style>
  <w:style w:type="paragraph" w:customStyle="1" w:styleId="6FAF722FE5F84883BBEA5FA541548572">
    <w:name w:val="6FAF722FE5F84883BBEA5FA541548572"/>
    <w:rPr>
      <w:rFonts w:cs="Mangal"/>
    </w:rPr>
  </w:style>
  <w:style w:type="paragraph" w:customStyle="1" w:styleId="2CA945D1D429417C88E18FA5E5E7DD2F">
    <w:name w:val="2CA945D1D429417C88E18FA5E5E7DD2F"/>
    <w:rPr>
      <w:rFonts w:cs="Mangal"/>
    </w:rPr>
  </w:style>
  <w:style w:type="paragraph" w:customStyle="1" w:styleId="5291F3C50ADC4465A4BE1B8A07144051">
    <w:name w:val="5291F3C50ADC4465A4BE1B8A07144051"/>
    <w:rPr>
      <w:rFonts w:cs="Mangal"/>
    </w:rPr>
  </w:style>
  <w:style w:type="paragraph" w:customStyle="1" w:styleId="960D81C526514428A88A9006271C4A4C">
    <w:name w:val="960D81C526514428A88A9006271C4A4C"/>
    <w:rPr>
      <w:rFonts w:cs="Mangal"/>
    </w:rPr>
  </w:style>
  <w:style w:type="paragraph" w:customStyle="1" w:styleId="F0BEB27620A34840ABEAB6A0B623E73F">
    <w:name w:val="F0BEB27620A34840ABEAB6A0B623E73F"/>
    <w:rPr>
      <w:rFonts w:cs="Mangal"/>
    </w:rPr>
  </w:style>
  <w:style w:type="paragraph" w:customStyle="1" w:styleId="B7D4B7FB5BD44DF4B75753E5FC7F566B">
    <w:name w:val="B7D4B7FB5BD44DF4B75753E5FC7F566B"/>
    <w:rPr>
      <w:rFonts w:cs="Mangal"/>
    </w:rPr>
  </w:style>
  <w:style w:type="paragraph" w:customStyle="1" w:styleId="02F0516B8F974DED99EA2611182EE685">
    <w:name w:val="02F0516B8F974DED99EA2611182EE685"/>
    <w:rPr>
      <w:rFonts w:cs="Mangal"/>
    </w:rPr>
  </w:style>
  <w:style w:type="paragraph" w:customStyle="1" w:styleId="9BA25993267649A882D44BB96E132BEE">
    <w:name w:val="9BA25993267649A882D44BB96E132BEE"/>
    <w:rPr>
      <w:rFonts w:cs="Mangal"/>
    </w:rPr>
  </w:style>
  <w:style w:type="paragraph" w:customStyle="1" w:styleId="57708DA7315245B4BBEF6594335A842F">
    <w:name w:val="57708DA7315245B4BBEF6594335A842F"/>
    <w:rPr>
      <w:rFonts w:cs="Mangal"/>
    </w:rPr>
  </w:style>
  <w:style w:type="paragraph" w:customStyle="1" w:styleId="67C8B910278644839C1B4A0E0D294986">
    <w:name w:val="67C8B910278644839C1B4A0E0D294986"/>
    <w:rPr>
      <w:rFonts w:cs="Mangal"/>
    </w:rPr>
  </w:style>
  <w:style w:type="paragraph" w:customStyle="1" w:styleId="96B7F2003B2E4B4EAAA62072A8FFA130">
    <w:name w:val="96B7F2003B2E4B4EAAA62072A8FFA130"/>
    <w:rPr>
      <w:rFonts w:cs="Mangal"/>
    </w:rPr>
  </w:style>
  <w:style w:type="paragraph" w:customStyle="1" w:styleId="DA06345A17D64FF08033B18DFD65247C">
    <w:name w:val="DA06345A17D64FF08033B18DFD65247C"/>
    <w:rPr>
      <w:rFonts w:cs="Mangal"/>
    </w:rPr>
  </w:style>
  <w:style w:type="paragraph" w:customStyle="1" w:styleId="1C32B0A8746F41D5866151481916F0C6">
    <w:name w:val="1C32B0A8746F41D5866151481916F0C6"/>
    <w:rPr>
      <w:rFonts w:cs="Mangal"/>
    </w:rPr>
  </w:style>
  <w:style w:type="paragraph" w:customStyle="1" w:styleId="A3D3B24CB61446B8AFD8E91F3979F795">
    <w:name w:val="A3D3B24CB61446B8AFD8E91F3979F795"/>
    <w:rPr>
      <w:rFonts w:cs="Mangal"/>
    </w:rPr>
  </w:style>
  <w:style w:type="paragraph" w:customStyle="1" w:styleId="8938A9D265894EEE86D75D3782385571">
    <w:name w:val="8938A9D265894EEE86D75D3782385571"/>
    <w:rPr>
      <w:rFonts w:cs="Mangal"/>
    </w:rPr>
  </w:style>
  <w:style w:type="paragraph" w:customStyle="1" w:styleId="1B1331870D4F499A883DE272C27CBC1A">
    <w:name w:val="1B1331870D4F499A883DE272C27CBC1A"/>
    <w:rPr>
      <w:rFonts w:cs="Mangal"/>
    </w:rPr>
  </w:style>
  <w:style w:type="paragraph" w:customStyle="1" w:styleId="99AE77A593B9426AAAF6CE02835578F7">
    <w:name w:val="99AE77A593B9426AAAF6CE02835578F7"/>
    <w:rPr>
      <w:rFonts w:cs="Mangal"/>
    </w:rPr>
  </w:style>
  <w:style w:type="paragraph" w:customStyle="1" w:styleId="EB3E1ADD6BCD4A5D820AB7BB11FDE9A2">
    <w:name w:val="EB3E1ADD6BCD4A5D820AB7BB11FDE9A2"/>
    <w:rPr>
      <w:rFonts w:cs="Mangal"/>
    </w:rPr>
  </w:style>
  <w:style w:type="paragraph" w:customStyle="1" w:styleId="C60327F997D64A7C8F263EC58FBB7070">
    <w:name w:val="C60327F997D64A7C8F263EC58FBB7070"/>
    <w:rPr>
      <w:rFonts w:cs="Mangal"/>
    </w:rPr>
  </w:style>
  <w:style w:type="paragraph" w:customStyle="1" w:styleId="7445476C262D4DBE975B7E82BA9A01B0">
    <w:name w:val="7445476C262D4DBE975B7E82BA9A01B0"/>
    <w:rPr>
      <w:rFonts w:cs="Mangal"/>
    </w:rPr>
  </w:style>
  <w:style w:type="paragraph" w:customStyle="1" w:styleId="074A4CF2D58344E7AB75DDEA3D252C58">
    <w:name w:val="074A4CF2D58344E7AB75DDEA3D252C58"/>
    <w:rPr>
      <w:rFonts w:cs="Mangal"/>
    </w:rPr>
  </w:style>
  <w:style w:type="paragraph" w:customStyle="1" w:styleId="2E2D573BE2E449CBA57C95ACC579755A">
    <w:name w:val="2E2D573BE2E449CBA57C95ACC579755A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2022-03-14T02:20:00Z</dcterms:created>
  <dcterms:modified xsi:type="dcterms:W3CDTF">2022-07-25T08:34:00Z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